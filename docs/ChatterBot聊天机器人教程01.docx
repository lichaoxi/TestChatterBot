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3343DE" w:rsidRDefault="003343DE" w:rsidP="003343DE">
          <w:pPr>
            <w:pStyle w:val="PublishStatus"/>
          </w:pPr>
          <w:r>
            <w:t>此文章已于</w:t>
          </w:r>
          <w:r>
            <w:t xml:space="preserve"> 15:36:15 2016/12/6 </w:t>
          </w:r>
          <w:r>
            <w:t>发布到</w:t>
          </w:r>
          <w:r>
            <w:t xml:space="preserve"> Elmo66</w:t>
          </w:r>
          <w:r>
            <w:t>的博客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044D3764-C277-4A4D-8D9E-102783B6CC07}"/>
            <w:text/>
          </w:sdtPr>
          <w:sdtEndPr/>
          <w:sdtContent>
            <w:p w:rsidR="002C57FE" w:rsidRDefault="00E33579">
              <w:pPr>
                <w:pStyle w:val="Publishwithline"/>
              </w:pPr>
              <w:proofErr w:type="spellStart"/>
              <w:r w:rsidRPr="00E33579">
                <w:rPr>
                  <w:rFonts w:hint="eastAsia"/>
                </w:rPr>
                <w:t>ChatterBot</w:t>
              </w:r>
              <w:proofErr w:type="spellEnd"/>
              <w:r w:rsidRPr="00E33579">
                <w:rPr>
                  <w:rFonts w:hint="eastAsia"/>
                </w:rPr>
                <w:t>聊天机器人教程</w:t>
              </w:r>
              <w:r w:rsidR="00983B19">
                <w:rPr>
                  <w:rFonts w:hint="eastAsia"/>
                </w:rPr>
                <w:t>01</w:t>
              </w:r>
            </w:p>
          </w:sdtContent>
        </w:sdt>
        <w:p w:rsidR="002C57FE" w:rsidRDefault="002C57FE">
          <w:pPr>
            <w:pStyle w:val="underline"/>
          </w:pPr>
        </w:p>
        <w:p w:rsidR="002C57FE" w:rsidRDefault="003343DE">
          <w:pPr>
            <w:pStyle w:val="PadderBetweenControlandBody"/>
          </w:pPr>
        </w:p>
      </w:sdtContent>
    </w:sdt>
    <w:p w:rsidR="004663E7" w:rsidRPr="00BD319B" w:rsidRDefault="004663E7" w:rsidP="00900198">
      <w:pPr>
        <w:pStyle w:val="a4"/>
        <w:numPr>
          <w:ilvl w:val="0"/>
          <w:numId w:val="1"/>
        </w:numPr>
        <w:spacing w:before="200"/>
        <w:ind w:left="535" w:hangingChars="191" w:hanging="535"/>
        <w:rPr>
          <w:rFonts w:ascii="黑体" w:eastAsia="黑体" w:hAnsi="黑体"/>
          <w:sz w:val="28"/>
          <w:szCs w:val="28"/>
        </w:rPr>
      </w:pPr>
      <w:r w:rsidRPr="004663E7">
        <w:rPr>
          <w:rFonts w:ascii="黑体" w:eastAsia="黑体" w:hAnsi="黑体" w:hint="eastAsia"/>
          <w:sz w:val="28"/>
          <w:szCs w:val="28"/>
        </w:rPr>
        <w:t>创建第一个BOT聊天</w:t>
      </w:r>
      <w:bookmarkStart w:id="0" w:name="_GoBack"/>
      <w:bookmarkEnd w:id="0"/>
    </w:p>
    <w:p w:rsidR="00BD319B" w:rsidRPr="00BD319B" w:rsidRDefault="00BD319B" w:rsidP="00CF6217">
      <w:pPr>
        <w:spacing w:after="0" w:line="360" w:lineRule="auto"/>
        <w:ind w:firstLine="420"/>
        <w:rPr>
          <w:rFonts w:ascii="黑体" w:eastAsia="黑体" w:hAnsi="黑体"/>
          <w:sz w:val="21"/>
          <w:szCs w:val="21"/>
        </w:rPr>
      </w:pPr>
      <w:r w:rsidRPr="00BD319B">
        <w:rPr>
          <w:rFonts w:ascii="黑体" w:eastAsia="黑体" w:hAnsi="黑体"/>
          <w:sz w:val="21"/>
          <w:szCs w:val="21"/>
        </w:rPr>
        <w:t>创建一个名为chatbot.py</w:t>
      </w:r>
      <w:r w:rsidR="006B0A37" w:rsidRPr="00BD319B">
        <w:rPr>
          <w:rFonts w:ascii="黑体" w:eastAsia="黑体" w:hAnsi="黑体"/>
          <w:sz w:val="21"/>
          <w:szCs w:val="21"/>
        </w:rPr>
        <w:t>新文件</w:t>
      </w:r>
      <w:r w:rsidRPr="00BD319B">
        <w:rPr>
          <w:rFonts w:ascii="黑体" w:eastAsia="黑体" w:hAnsi="黑体"/>
          <w:sz w:val="21"/>
          <w:szCs w:val="21"/>
        </w:rPr>
        <w:t>。然后打开chatbot.py</w:t>
      </w:r>
      <w:r w:rsidR="00D136F0">
        <w:rPr>
          <w:rFonts w:ascii="黑体" w:eastAsia="黑体" w:hAnsi="黑体" w:hint="eastAsia"/>
          <w:sz w:val="21"/>
          <w:szCs w:val="21"/>
        </w:rPr>
        <w:t>，导入包和实例化一个</w:t>
      </w:r>
      <w:proofErr w:type="spellStart"/>
      <w:r w:rsidR="00D136F0">
        <w:rPr>
          <w:rFonts w:ascii="黑体" w:eastAsia="黑体" w:hAnsi="黑体" w:hint="eastAsia"/>
          <w:sz w:val="21"/>
          <w:szCs w:val="21"/>
        </w:rPr>
        <w:t>ChatBot</w:t>
      </w:r>
      <w:proofErr w:type="spellEnd"/>
      <w:r w:rsidRPr="00BD319B">
        <w:rPr>
          <w:rFonts w:ascii="黑体" w:eastAsia="黑体" w:hAnsi="黑体"/>
          <w:sz w:val="21"/>
          <w:szCs w:val="21"/>
        </w:rPr>
        <w:t>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436"/>
      </w:tblGrid>
      <w:tr w:rsidR="007E22B6" w:rsidTr="00ED2708">
        <w:tc>
          <w:tcPr>
            <w:tcW w:w="8436" w:type="dxa"/>
          </w:tcPr>
          <w:p w:rsidR="007E22B6" w:rsidRDefault="007E22B6" w:rsidP="007E22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chatterbot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</w:p>
          <w:p w:rsidR="007E22B6" w:rsidRDefault="007E22B6" w:rsidP="007E22B6">
            <w:pPr>
              <w:pStyle w:val="a4"/>
              <w:ind w:left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bot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</w:rPr>
              <w:t>Norman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</w:tc>
      </w:tr>
    </w:tbl>
    <w:p w:rsidR="00A1717D" w:rsidRDefault="00ED2708" w:rsidP="009667D7">
      <w:pPr>
        <w:pStyle w:val="a4"/>
        <w:numPr>
          <w:ilvl w:val="0"/>
          <w:numId w:val="1"/>
        </w:numPr>
        <w:spacing w:before="200"/>
        <w:ind w:left="535" w:hangingChars="191" w:hanging="535"/>
        <w:rPr>
          <w:rFonts w:ascii="黑体" w:eastAsia="黑体" w:hAnsi="黑体"/>
          <w:sz w:val="28"/>
          <w:szCs w:val="28"/>
        </w:rPr>
      </w:pPr>
      <w:r w:rsidRPr="00ED2708">
        <w:rPr>
          <w:rFonts w:ascii="黑体" w:eastAsia="黑体" w:hAnsi="黑体" w:hint="eastAsia"/>
          <w:sz w:val="28"/>
          <w:szCs w:val="28"/>
        </w:rPr>
        <w:t>存储适配器</w:t>
      </w:r>
    </w:p>
    <w:p w:rsidR="00F67D2D" w:rsidRDefault="00CB5740" w:rsidP="00F67D2D">
      <w:pPr>
        <w:spacing w:before="200"/>
        <w:ind w:firstLine="420"/>
        <w:rPr>
          <w:rFonts w:ascii="黑体" w:eastAsia="黑体" w:hAnsi="黑体"/>
          <w:color w:val="000000" w:themeColor="text1"/>
          <w:sz w:val="21"/>
          <w:szCs w:val="21"/>
        </w:rPr>
      </w:pPr>
      <w:r w:rsidRPr="003B3585">
        <w:rPr>
          <w:rFonts w:ascii="黑体" w:eastAsia="黑体" w:hAnsi="黑体"/>
          <w:sz w:val="21"/>
          <w:szCs w:val="21"/>
        </w:rPr>
        <w:t>聊天机器人有自带的适配器类，允许它连接到不同类型的数据库。在本教程中，我们将使用</w:t>
      </w:r>
      <w:proofErr w:type="spellStart"/>
      <w:r w:rsidRPr="003B3585">
        <w:rPr>
          <w:rFonts w:ascii="黑体" w:eastAsia="黑体" w:hAnsi="黑体"/>
          <w:sz w:val="21"/>
          <w:szCs w:val="21"/>
        </w:rPr>
        <w:t>JsonFileStorageAdapter</w:t>
      </w:r>
      <w:proofErr w:type="spellEnd"/>
      <w:r w:rsidR="00193747">
        <w:rPr>
          <w:rFonts w:ascii="黑体" w:eastAsia="黑体" w:hAnsi="黑体" w:hint="eastAsia"/>
          <w:sz w:val="21"/>
          <w:szCs w:val="21"/>
        </w:rPr>
        <w:t>，</w:t>
      </w:r>
      <w:r w:rsidR="00193747">
        <w:rPr>
          <w:rFonts w:ascii="黑体" w:eastAsia="黑体" w:hAnsi="黑体"/>
          <w:sz w:val="21"/>
          <w:szCs w:val="21"/>
        </w:rPr>
        <w:t>这是</w:t>
      </w:r>
      <w:r w:rsidR="00193747">
        <w:rPr>
          <w:rFonts w:ascii="黑体" w:eastAsia="黑体" w:hAnsi="黑体" w:hint="eastAsia"/>
          <w:sz w:val="21"/>
          <w:szCs w:val="21"/>
        </w:rPr>
        <w:t>可以存储在</w:t>
      </w:r>
      <w:r w:rsidRPr="003B3585">
        <w:rPr>
          <w:rFonts w:ascii="黑体" w:eastAsia="黑体" w:hAnsi="黑体"/>
          <w:sz w:val="21"/>
          <w:szCs w:val="21"/>
        </w:rPr>
        <w:t>硬盘上的一个JSON格式文件存储数据的简单存储适配器。此功能使得这款存储适配器进行测试和调试非常好。</w:t>
      </w:r>
      <w:proofErr w:type="spellStart"/>
      <w:r w:rsidR="0083132B" w:rsidRPr="0083132B">
        <w:rPr>
          <w:rFonts w:ascii="黑体" w:eastAsia="黑体" w:hAnsi="黑体"/>
          <w:color w:val="FF0000"/>
          <w:sz w:val="21"/>
          <w:szCs w:val="21"/>
        </w:rPr>
        <w:t>JsonFileStorageAdapter</w:t>
      </w:r>
      <w:proofErr w:type="spellEnd"/>
      <w:r w:rsidR="0083132B" w:rsidRPr="0083132B">
        <w:rPr>
          <w:rFonts w:ascii="黑体" w:eastAsia="黑体" w:hAnsi="黑体" w:hint="eastAsia"/>
          <w:color w:val="FF0000"/>
          <w:sz w:val="21"/>
          <w:szCs w:val="21"/>
        </w:rPr>
        <w:t>不能用来存储大量数据。</w:t>
      </w:r>
      <w:r w:rsidR="00F67D2D"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我们将选择</w:t>
      </w:r>
      <w:proofErr w:type="spellStart"/>
      <w:r w:rsidR="00F67D2D"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JsonFileStorageAdapter</w:t>
      </w:r>
      <w:proofErr w:type="spellEnd"/>
      <w:r w:rsidR="00F67D2D"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在我们的聊天机器人的构造函数中指定它。</w:t>
      </w:r>
    </w:p>
    <w:tbl>
      <w:tblPr>
        <w:tblStyle w:val="aa"/>
        <w:tblW w:w="8505" w:type="dxa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F67D2D" w:rsidTr="00F67D2D">
        <w:tc>
          <w:tcPr>
            <w:tcW w:w="8505" w:type="dxa"/>
          </w:tcPr>
          <w:p w:rsidR="00606130" w:rsidRDefault="00606130" w:rsidP="006061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bot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</w:p>
          <w:p w:rsidR="00606130" w:rsidRDefault="00606130" w:rsidP="006061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</w:rPr>
              <w:t>Norman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606130" w:rsidRDefault="00475CDF" w:rsidP="006061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6061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6130">
              <w:rPr>
                <w:rFonts w:ascii="Consolas" w:hAnsi="Consolas" w:cs="Consolas"/>
                <w:color w:val="000000"/>
                <w:sz w:val="24"/>
                <w:szCs w:val="24"/>
              </w:rPr>
              <w:t>storage_adapter</w:t>
            </w:r>
            <w:proofErr w:type="spellEnd"/>
            <w:r w:rsidR="0060613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606130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 w:rsidR="00606130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chatterbot.storage.JsonFileStorageAdapter</w:t>
            </w:r>
            <w:proofErr w:type="spellEnd"/>
            <w:r w:rsidR="00606130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 w:rsidR="00606130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F67D2D" w:rsidRPr="00397708" w:rsidRDefault="00606130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database=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"./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database.json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</w:tc>
      </w:tr>
    </w:tbl>
    <w:p w:rsidR="0083132B" w:rsidRPr="00F67D2D" w:rsidRDefault="00F67D2D" w:rsidP="00F67D2D">
      <w:pPr>
        <w:spacing w:before="200"/>
        <w:ind w:firstLine="420"/>
        <w:rPr>
          <w:rFonts w:ascii="黑体" w:eastAsia="黑体" w:hAnsi="黑体"/>
          <w:color w:val="000000" w:themeColor="text1"/>
          <w:sz w:val="21"/>
          <w:szCs w:val="21"/>
        </w:rPr>
      </w:pPr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 xml:space="preserve">数据库参数用于指定的路径。在这个例子中，我们将调用数据库 </w:t>
      </w:r>
      <w:proofErr w:type="spellStart"/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database.json</w:t>
      </w:r>
      <w:proofErr w:type="spellEnd"/>
      <w:r w:rsidR="00A41BF3">
        <w:rPr>
          <w:rFonts w:ascii="黑体" w:eastAsia="黑体" w:hAnsi="黑体" w:hint="eastAsia"/>
          <w:color w:val="000000" w:themeColor="text1"/>
          <w:sz w:val="21"/>
          <w:szCs w:val="21"/>
        </w:rPr>
        <w:t>。</w:t>
      </w:r>
      <w:proofErr w:type="spellStart"/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database.json</w:t>
      </w:r>
      <w:proofErr w:type="spellEnd"/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文件如果它不存在</w:t>
      </w:r>
      <w:r w:rsidR="00A41BF3">
        <w:rPr>
          <w:rFonts w:ascii="黑体" w:eastAsia="黑体" w:hAnsi="黑体" w:hint="eastAsia"/>
          <w:color w:val="000000" w:themeColor="text1"/>
          <w:sz w:val="21"/>
          <w:szCs w:val="21"/>
        </w:rPr>
        <w:t>会</w:t>
      </w:r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被</w:t>
      </w:r>
      <w:r w:rsidR="00A41BF3">
        <w:rPr>
          <w:rFonts w:ascii="黑体" w:eastAsia="黑体" w:hAnsi="黑体" w:hint="eastAsia"/>
          <w:color w:val="000000" w:themeColor="text1"/>
          <w:sz w:val="21"/>
          <w:szCs w:val="21"/>
        </w:rPr>
        <w:t>自动</w:t>
      </w:r>
      <w:r w:rsidRPr="00F67D2D">
        <w:rPr>
          <w:rFonts w:ascii="黑体" w:eastAsia="黑体" w:hAnsi="黑体" w:hint="eastAsia"/>
          <w:color w:val="000000" w:themeColor="text1"/>
          <w:sz w:val="21"/>
          <w:szCs w:val="21"/>
        </w:rPr>
        <w:t>创建。</w:t>
      </w:r>
      <w:proofErr w:type="spellStart"/>
      <w:r w:rsidR="00B50269" w:rsidRPr="003828A0">
        <w:rPr>
          <w:rFonts w:ascii="黑体" w:eastAsia="黑体" w:hAnsi="黑体" w:hint="eastAsia"/>
          <w:color w:val="FF0000"/>
          <w:sz w:val="21"/>
          <w:szCs w:val="21"/>
        </w:rPr>
        <w:t>JsonFileStorageAdapter</w:t>
      </w:r>
      <w:proofErr w:type="spellEnd"/>
      <w:r w:rsidR="00B50269" w:rsidRPr="003828A0">
        <w:rPr>
          <w:rFonts w:ascii="黑体" w:eastAsia="黑体" w:hAnsi="黑体" w:hint="eastAsia"/>
          <w:color w:val="FF0000"/>
          <w:sz w:val="21"/>
          <w:szCs w:val="21"/>
        </w:rPr>
        <w:t>是聊天机器人的默认适配器。如果你没有在你的构造函数指定适配器，该适配器</w:t>
      </w:r>
      <w:proofErr w:type="spellStart"/>
      <w:r w:rsidR="00B50269" w:rsidRPr="003828A0">
        <w:rPr>
          <w:rFonts w:ascii="黑体" w:eastAsia="黑体" w:hAnsi="黑体" w:hint="eastAsia"/>
          <w:color w:val="FF0000"/>
          <w:sz w:val="21"/>
          <w:szCs w:val="21"/>
        </w:rPr>
        <w:t>JsonDatabase</w:t>
      </w:r>
      <w:proofErr w:type="spellEnd"/>
      <w:r w:rsidR="00B50269" w:rsidRPr="003828A0">
        <w:rPr>
          <w:rFonts w:ascii="黑体" w:eastAsia="黑体" w:hAnsi="黑体" w:hint="eastAsia"/>
          <w:color w:val="FF0000"/>
          <w:sz w:val="21"/>
          <w:szCs w:val="21"/>
        </w:rPr>
        <w:t>会自动使用。</w:t>
      </w:r>
    </w:p>
    <w:p w:rsidR="003217FC" w:rsidRPr="003217FC" w:rsidRDefault="00711662" w:rsidP="003217FC">
      <w:pPr>
        <w:pStyle w:val="a4"/>
        <w:numPr>
          <w:ilvl w:val="0"/>
          <w:numId w:val="1"/>
        </w:numPr>
        <w:spacing w:before="200"/>
        <w:ind w:left="535" w:hangingChars="191" w:hanging="535"/>
        <w:rPr>
          <w:rFonts w:ascii="黑体" w:eastAsia="黑体" w:hAnsi="黑体"/>
          <w:sz w:val="28"/>
          <w:szCs w:val="28"/>
        </w:rPr>
      </w:pPr>
      <w:r w:rsidRPr="00711662">
        <w:rPr>
          <w:rFonts w:ascii="黑体" w:eastAsia="黑体" w:hAnsi="黑体" w:hint="eastAsia"/>
          <w:sz w:val="28"/>
          <w:szCs w:val="28"/>
        </w:rPr>
        <w:t>输入和输出适配器</w:t>
      </w:r>
    </w:p>
    <w:p w:rsidR="00711662" w:rsidRDefault="000E4863" w:rsidP="00287716">
      <w:pPr>
        <w:spacing w:before="200"/>
        <w:ind w:firstLine="535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输入终端适配器只读取来自终端的用户的输入。输出端适配打印</w:t>
      </w:r>
      <w:r w:rsidR="00D90B35" w:rsidRPr="00287716">
        <w:rPr>
          <w:rFonts w:ascii="黑体" w:eastAsia="黑体" w:hAnsi="黑体" w:hint="eastAsia"/>
          <w:sz w:val="21"/>
          <w:szCs w:val="21"/>
        </w:rPr>
        <w:t>聊天机器人的反应。</w:t>
      </w:r>
    </w:p>
    <w:tbl>
      <w:tblPr>
        <w:tblStyle w:val="aa"/>
        <w:tblW w:w="8505" w:type="dxa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397708" w:rsidTr="00397708">
        <w:tc>
          <w:tcPr>
            <w:tcW w:w="8505" w:type="dxa"/>
          </w:tcPr>
          <w:p w:rsid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bot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</w:p>
          <w:p w:rsid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</w:rPr>
              <w:t>Norman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storage_adapter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chatterbot.storage.JsonFileStorageAdapter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chatterbot.input.TerminalAdapter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output_adapter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chatterbot.output.TerminalAdapter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97708" w:rsidRPr="00397708" w:rsidRDefault="00397708" w:rsidP="003977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database=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"./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database.json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</w:tc>
      </w:tr>
    </w:tbl>
    <w:p w:rsidR="00711662" w:rsidRDefault="00BC4639" w:rsidP="00BC4639">
      <w:pPr>
        <w:pStyle w:val="a4"/>
        <w:numPr>
          <w:ilvl w:val="0"/>
          <w:numId w:val="1"/>
        </w:numPr>
        <w:spacing w:before="200"/>
        <w:rPr>
          <w:rFonts w:ascii="黑体" w:eastAsia="黑体" w:hAnsi="黑体"/>
          <w:sz w:val="28"/>
          <w:szCs w:val="28"/>
        </w:rPr>
      </w:pPr>
      <w:r w:rsidRPr="00BC4639">
        <w:rPr>
          <w:rFonts w:ascii="黑体" w:eastAsia="黑体" w:hAnsi="黑体" w:hint="eastAsia"/>
          <w:sz w:val="28"/>
          <w:szCs w:val="28"/>
        </w:rPr>
        <w:t>逻辑适配器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436"/>
      </w:tblGrid>
      <w:tr w:rsidR="004016A7" w:rsidTr="004016A7">
        <w:tc>
          <w:tcPr>
            <w:tcW w:w="8856" w:type="dxa"/>
          </w:tcPr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bot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</w:rPr>
              <w:t>Norman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storage_adapter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chatterbot.storage.JsonFileStorageAdapter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chatterbot.input.TerminalAdapter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output_adapter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chatterbot.output.TerminalAdapter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logic_adapters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=[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chatterbot.logic.MathematicalEvaluation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chatterbot.logic.TimeLogicAdapter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],</w:t>
            </w:r>
          </w:p>
          <w:p w:rsidR="004016A7" w:rsidRPr="00070337" w:rsidRDefault="00070337" w:rsidP="000703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database=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"./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u w:val="single"/>
              </w:rPr>
              <w:t>database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.json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</w:tc>
      </w:tr>
    </w:tbl>
    <w:p w:rsidR="00BC4639" w:rsidRPr="00FC1DEB" w:rsidRDefault="00854688" w:rsidP="00FC1DEB">
      <w:pPr>
        <w:spacing w:before="200"/>
        <w:ind w:left="420"/>
        <w:rPr>
          <w:rFonts w:ascii="黑体" w:eastAsia="黑体" w:hAnsi="黑体"/>
          <w:sz w:val="21"/>
          <w:szCs w:val="21"/>
        </w:rPr>
      </w:pPr>
      <w:r w:rsidRPr="00854688">
        <w:rPr>
          <w:rFonts w:ascii="黑体" w:eastAsia="黑体" w:hAnsi="黑体" w:hint="eastAsia"/>
          <w:sz w:val="21"/>
          <w:szCs w:val="21"/>
        </w:rPr>
        <w:lastRenderedPageBreak/>
        <w:t>该</w:t>
      </w:r>
      <w:proofErr w:type="spellStart"/>
      <w:r w:rsidRPr="00854688">
        <w:rPr>
          <w:rFonts w:ascii="黑体" w:eastAsia="黑体" w:hAnsi="黑体" w:hint="eastAsia"/>
          <w:sz w:val="21"/>
          <w:szCs w:val="21"/>
        </w:rPr>
        <w:t>logic_adapters</w:t>
      </w:r>
      <w:proofErr w:type="spellEnd"/>
      <w:r w:rsidRPr="00854688">
        <w:rPr>
          <w:rFonts w:ascii="黑体" w:eastAsia="黑体" w:hAnsi="黑体" w:hint="eastAsia"/>
          <w:sz w:val="21"/>
          <w:szCs w:val="21"/>
        </w:rPr>
        <w:t>参数是逻辑适配器的列表。</w:t>
      </w:r>
      <w:r w:rsidR="00A52B65">
        <w:rPr>
          <w:rFonts w:ascii="黑体" w:eastAsia="黑体" w:hAnsi="黑体" w:hint="eastAsia"/>
          <w:sz w:val="21"/>
          <w:szCs w:val="21"/>
        </w:rPr>
        <w:t>在这个例子中，我们将使用两个逻辑适配器。</w:t>
      </w:r>
      <w:proofErr w:type="spellStart"/>
      <w:r w:rsidR="00211E40" w:rsidRPr="00211E40">
        <w:rPr>
          <w:rFonts w:ascii="黑体" w:eastAsia="黑体" w:hAnsi="黑体" w:hint="eastAsia"/>
          <w:sz w:val="21"/>
          <w:szCs w:val="21"/>
        </w:rPr>
        <w:t>TimeLogicAdapter</w:t>
      </w:r>
      <w:proofErr w:type="spellEnd"/>
      <w:r w:rsidR="00211E40" w:rsidRPr="00211E40">
        <w:rPr>
          <w:rFonts w:ascii="黑体" w:eastAsia="黑体" w:hAnsi="黑体" w:hint="eastAsia"/>
          <w:sz w:val="21"/>
          <w:szCs w:val="21"/>
        </w:rPr>
        <w:t>当输入语句请求返回当前时间。该</w:t>
      </w:r>
      <w:proofErr w:type="spellStart"/>
      <w:r w:rsidR="00211E40" w:rsidRPr="00211E40">
        <w:rPr>
          <w:rFonts w:ascii="黑体" w:eastAsia="黑体" w:hAnsi="黑体" w:hint="eastAsia"/>
          <w:sz w:val="21"/>
          <w:szCs w:val="21"/>
        </w:rPr>
        <w:t>MathematicalEvaluation</w:t>
      </w:r>
      <w:proofErr w:type="spellEnd"/>
      <w:r w:rsidR="00211E40" w:rsidRPr="00211E40">
        <w:rPr>
          <w:rFonts w:ascii="黑体" w:eastAsia="黑体" w:hAnsi="黑体" w:hint="eastAsia"/>
          <w:sz w:val="21"/>
          <w:szCs w:val="21"/>
        </w:rPr>
        <w:t>适配器解决使用基本操作的数学问题。</w:t>
      </w:r>
    </w:p>
    <w:p w:rsidR="00C65D8D" w:rsidRDefault="00535417" w:rsidP="00C65D8D">
      <w:pPr>
        <w:pStyle w:val="a4"/>
        <w:numPr>
          <w:ilvl w:val="0"/>
          <w:numId w:val="1"/>
        </w:numPr>
        <w:spacing w:before="200"/>
        <w:rPr>
          <w:rFonts w:ascii="黑体" w:eastAsia="黑体" w:hAnsi="黑体"/>
          <w:sz w:val="28"/>
          <w:szCs w:val="28"/>
        </w:rPr>
      </w:pPr>
      <w:r w:rsidRPr="00535417">
        <w:rPr>
          <w:rFonts w:ascii="黑体" w:eastAsia="黑体" w:hAnsi="黑体" w:hint="eastAsia"/>
          <w:sz w:val="28"/>
          <w:szCs w:val="28"/>
        </w:rPr>
        <w:t>响应</w:t>
      </w:r>
    </w:p>
    <w:p w:rsidR="003968EB" w:rsidRPr="00C65D8D" w:rsidRDefault="003968EB" w:rsidP="00C65D8D">
      <w:pPr>
        <w:spacing w:before="200"/>
        <w:ind w:firstLine="420"/>
        <w:rPr>
          <w:rFonts w:ascii="黑体" w:eastAsia="黑体" w:hAnsi="黑体"/>
          <w:sz w:val="21"/>
          <w:szCs w:val="21"/>
        </w:rPr>
      </w:pPr>
      <w:r w:rsidRPr="00C65D8D">
        <w:rPr>
          <w:rFonts w:ascii="黑体" w:eastAsia="黑体" w:hAnsi="黑体" w:hint="eastAsia"/>
          <w:sz w:val="21"/>
          <w:szCs w:val="21"/>
        </w:rPr>
        <w:t>运行一个while循环。</w:t>
      </w:r>
      <w:r w:rsidR="00A722C5" w:rsidRPr="00C65D8D">
        <w:rPr>
          <w:rFonts w:ascii="黑体" w:eastAsia="黑体" w:hAnsi="黑体" w:hint="eastAsia"/>
          <w:sz w:val="21"/>
          <w:szCs w:val="21"/>
        </w:rPr>
        <w:t>当用户输入停止程序CTRL + C</w:t>
      </w:r>
      <w:r w:rsidR="00A722C5">
        <w:rPr>
          <w:rFonts w:ascii="黑体" w:eastAsia="黑体" w:hAnsi="黑体" w:hint="eastAsia"/>
          <w:sz w:val="21"/>
          <w:szCs w:val="21"/>
        </w:rPr>
        <w:t>，</w:t>
      </w:r>
      <w:r w:rsidRPr="00C65D8D">
        <w:rPr>
          <w:rFonts w:ascii="黑体" w:eastAsia="黑体" w:hAnsi="黑体" w:hint="eastAsia"/>
          <w:sz w:val="21"/>
          <w:szCs w:val="21"/>
        </w:rPr>
        <w:t>特定的</w:t>
      </w:r>
      <w:proofErr w:type="gramStart"/>
      <w:r w:rsidRPr="00C65D8D">
        <w:rPr>
          <w:rFonts w:ascii="黑体" w:eastAsia="黑体" w:hAnsi="黑体" w:hint="eastAsia"/>
          <w:sz w:val="21"/>
          <w:szCs w:val="21"/>
        </w:rPr>
        <w:t>异常被</w:t>
      </w:r>
      <w:proofErr w:type="gramEnd"/>
      <w:r w:rsidRPr="00C65D8D">
        <w:rPr>
          <w:rFonts w:ascii="黑体" w:eastAsia="黑体" w:hAnsi="黑体" w:hint="eastAsia"/>
          <w:sz w:val="21"/>
          <w:szCs w:val="21"/>
        </w:rPr>
        <w:t>触发，</w:t>
      </w:r>
      <w:r w:rsidR="00BE3106">
        <w:rPr>
          <w:rFonts w:ascii="黑体" w:eastAsia="黑体" w:hAnsi="黑体" w:hint="eastAsia"/>
          <w:sz w:val="21"/>
          <w:szCs w:val="21"/>
        </w:rPr>
        <w:t>我们可以退出循环</w:t>
      </w:r>
      <w:r w:rsidRPr="00C65D8D">
        <w:rPr>
          <w:rFonts w:ascii="黑体" w:eastAsia="黑体" w:hAnsi="黑体" w:hint="eastAsia"/>
          <w:sz w:val="21"/>
          <w:szCs w:val="21"/>
        </w:rPr>
        <w:t>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436"/>
      </w:tblGrid>
      <w:tr w:rsidR="00A8011C" w:rsidTr="00A52363">
        <w:tc>
          <w:tcPr>
            <w:tcW w:w="8436" w:type="dxa"/>
          </w:tcPr>
          <w:p w:rsidR="00A8011C" w:rsidRDefault="00A8011C" w:rsidP="00A8011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A8011C" w:rsidRDefault="00A8011C" w:rsidP="00A8011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A8011C" w:rsidRDefault="00A8011C" w:rsidP="00A8011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bot_input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bot.get_response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None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8011C" w:rsidRDefault="00A8011C" w:rsidP="00A8011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except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KeyboardInterrupt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EOFError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SystemExit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):</w:t>
            </w:r>
          </w:p>
          <w:p w:rsidR="00A8011C" w:rsidRDefault="00A8011C" w:rsidP="00A8011C">
            <w:pPr>
              <w:spacing w:before="20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break</w:t>
            </w:r>
          </w:p>
        </w:tc>
      </w:tr>
    </w:tbl>
    <w:p w:rsidR="007D4A1D" w:rsidRDefault="007D4A1D" w:rsidP="007D4A1D">
      <w:pPr>
        <w:pStyle w:val="a4"/>
        <w:numPr>
          <w:ilvl w:val="0"/>
          <w:numId w:val="1"/>
        </w:numPr>
        <w:spacing w:before="20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例子</w:t>
      </w:r>
    </w:p>
    <w:p w:rsidR="007D4A1D" w:rsidRDefault="006C291D" w:rsidP="007D4A1D">
      <w:pPr>
        <w:spacing w:before="200"/>
        <w:ind w:firstLine="420"/>
        <w:rPr>
          <w:rFonts w:hint="eastAsia"/>
        </w:rPr>
      </w:pPr>
      <w:r>
        <w:rPr>
          <w:rFonts w:ascii="黑体" w:eastAsia="黑体" w:hAnsi="黑体" w:hint="eastAsia"/>
          <w:sz w:val="21"/>
          <w:szCs w:val="21"/>
        </w:rPr>
        <w:t>更多例子见：</w:t>
      </w:r>
      <w:hyperlink r:id="rId7" w:history="1">
        <w:r>
          <w:rPr>
            <w:rStyle w:val="ab"/>
            <w:rFonts w:ascii="Arial" w:hAnsi="Arial" w:cs="Arial"/>
            <w:color w:val="9B59B6"/>
            <w:shd w:val="clear" w:color="auto" w:fill="FCFCFC"/>
          </w:rPr>
          <w:t>https://github.com/gunthercox/ChatterBot/tree/master/examples</w:t>
        </w:r>
      </w:hyperlink>
    </w:p>
    <w:p w:rsidR="006C291D" w:rsidRDefault="006C291D" w:rsidP="007D4A1D">
      <w:pPr>
        <w:spacing w:before="200"/>
        <w:ind w:firstLine="420"/>
        <w:rPr>
          <w:rFonts w:ascii="黑体" w:eastAsia="黑体" w:hAnsi="黑体" w:hint="eastAsia"/>
          <w:sz w:val="21"/>
          <w:szCs w:val="21"/>
        </w:rPr>
      </w:pPr>
      <w:r w:rsidRPr="006C291D">
        <w:rPr>
          <w:rFonts w:ascii="黑体" w:eastAsia="黑体" w:hAnsi="黑体" w:hint="eastAsia"/>
          <w:sz w:val="21"/>
          <w:szCs w:val="21"/>
        </w:rPr>
        <w:t>简单例子</w:t>
      </w:r>
      <w:r>
        <w:rPr>
          <w:rFonts w:ascii="黑体" w:eastAsia="黑体" w:hAnsi="黑体" w:hint="eastAsia"/>
          <w:sz w:val="21"/>
          <w:szCs w:val="21"/>
        </w:rPr>
        <w:t>：</w:t>
      </w:r>
    </w:p>
    <w:tbl>
      <w:tblPr>
        <w:tblStyle w:val="aa"/>
        <w:tblW w:w="8505" w:type="dxa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6C291D" w:rsidTr="006C291D">
        <w:tc>
          <w:tcPr>
            <w:tcW w:w="8505" w:type="dxa"/>
          </w:tcPr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-*- coding: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-8 -*-</w:t>
            </w:r>
          </w:p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chatterbot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</w:p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Create a new chat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bot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 named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Charlie</w:t>
            </w:r>
          </w:p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</w:rPr>
              <w:t>Charlie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# Get a response to the input "How are you?"</w:t>
            </w:r>
          </w:p>
          <w:p w:rsidR="00704BB6" w:rsidRDefault="00704BB6" w:rsidP="00704BB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response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chatbot.get_response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"How are you?"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6C291D" w:rsidRDefault="00704BB6" w:rsidP="00704BB6">
            <w:pPr>
              <w:spacing w:before="200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(response)</w:t>
            </w:r>
          </w:p>
        </w:tc>
      </w:tr>
    </w:tbl>
    <w:p w:rsidR="006C291D" w:rsidRDefault="004E6246" w:rsidP="007D4A1D">
      <w:pPr>
        <w:spacing w:before="200"/>
        <w:ind w:firstLine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终端例子：</w:t>
      </w:r>
    </w:p>
    <w:tbl>
      <w:tblPr>
        <w:tblStyle w:val="aa"/>
        <w:tblW w:w="8505" w:type="dxa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044869" w:rsidTr="00044869">
        <w:tc>
          <w:tcPr>
            <w:tcW w:w="8505" w:type="dxa"/>
          </w:tcPr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-*- coding: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-8 -*-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chatterbot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logging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# Uncomment the following line to enable verbose logging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logging.basicConfig</w:t>
            </w:r>
            <w:proofErr w:type="spellEnd"/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(level=logging.INFO)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Create a new instance of a </w:t>
            </w:r>
            <w:proofErr w:type="spellStart"/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ChatBot</w:t>
            </w:r>
            <w:proofErr w:type="spellEnd"/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bot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"Terminal"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storage_adapter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chatterbot.storage.JsonFileStorageAdapter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logic_adapters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=[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chatterbot.logic.MathematicalEvaluation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chatterbot.logic.TimeLogicAdapter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chatterbot.logic.BestMatch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],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chatterbot.input.TerminalAdapter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output_adapter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chatterbot.output.TerminalAdapter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database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"../</w:t>
            </w:r>
            <w:proofErr w:type="spellStart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database.db</w:t>
            </w:r>
            <w:proofErr w:type="spell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834E5C" w:rsidRP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</w:rPr>
              <w:t>"Type something to begin..."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# The following loop will execute each time the user enters input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# We pass None to this method because the parameter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is not used by the </w:t>
            </w:r>
            <w:proofErr w:type="spellStart"/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TerminalAdapter</w:t>
            </w:r>
            <w:proofErr w:type="spellEnd"/>
          </w:p>
          <w:p w:rsidR="00834E5C" w:rsidRP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bot_input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bot.get_response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None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# Press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ctrl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 xml:space="preserve">-c or </w:t>
            </w:r>
            <w:r>
              <w:rPr>
                <w:rFonts w:ascii="Consolas" w:hAnsi="Consolas" w:cs="Consolas"/>
                <w:color w:val="C0C0C0"/>
                <w:sz w:val="24"/>
                <w:szCs w:val="24"/>
                <w:u w:val="single"/>
              </w:rPr>
              <w:t>ctrl</w:t>
            </w:r>
            <w:r>
              <w:rPr>
                <w:rFonts w:ascii="Consolas" w:hAnsi="Consolas" w:cs="Consolas"/>
                <w:color w:val="C0C0C0"/>
                <w:sz w:val="24"/>
                <w:szCs w:val="24"/>
              </w:rPr>
              <w:t>-d on the keyboard to exit</w:t>
            </w:r>
          </w:p>
          <w:p w:rsidR="00834E5C" w:rsidRDefault="00834E5C" w:rsidP="00834E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except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KeyboardInterrupt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EOFError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SystemExit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):</w:t>
            </w:r>
          </w:p>
          <w:p w:rsidR="00044869" w:rsidRDefault="00834E5C" w:rsidP="00834E5C">
            <w:pPr>
              <w:spacing w:before="200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break</w:t>
            </w:r>
          </w:p>
        </w:tc>
      </w:tr>
    </w:tbl>
    <w:p w:rsidR="004E6246" w:rsidRDefault="00E5370F" w:rsidP="00AD0674">
      <w:pPr>
        <w:spacing w:before="20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用户在控制台输入数学问题和时间问题（</w:t>
      </w:r>
      <w:r w:rsidR="00093F49">
        <w:rPr>
          <w:rFonts w:ascii="黑体" w:eastAsia="黑体" w:hAnsi="黑体" w:hint="eastAsia"/>
          <w:sz w:val="21"/>
          <w:szCs w:val="21"/>
        </w:rPr>
        <w:t>数学和时间的逻辑适配器</w:t>
      </w:r>
      <w:r>
        <w:rPr>
          <w:rFonts w:ascii="黑体" w:eastAsia="黑体" w:hAnsi="黑体" w:hint="eastAsia"/>
          <w:sz w:val="21"/>
          <w:szCs w:val="21"/>
        </w:rPr>
        <w:t>）后回车，系统会精确匹配答案返回，见下图。</w:t>
      </w:r>
    </w:p>
    <w:p w:rsidR="006C291D" w:rsidRPr="000C3252" w:rsidRDefault="000C3252" w:rsidP="000C3252">
      <w:pPr>
        <w:spacing w:before="200"/>
        <w:ind w:firstLine="420"/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 wp14:anchorId="0C60983C" wp14:editId="70BCDF9B">
            <wp:extent cx="251460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E7" w:rsidRPr="00472EAD" w:rsidRDefault="004663E7" w:rsidP="00472EAD">
      <w:pPr>
        <w:rPr>
          <w:rFonts w:ascii="黑体" w:eastAsia="黑体" w:hAnsi="黑体"/>
          <w:sz w:val="28"/>
          <w:szCs w:val="28"/>
        </w:rPr>
      </w:pPr>
    </w:p>
    <w:sectPr w:rsidR="004663E7" w:rsidRPr="00472E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42DDD"/>
    <w:multiLevelType w:val="hybridMultilevel"/>
    <w:tmpl w:val="5E1E2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33579"/>
    <w:rsid w:val="00044869"/>
    <w:rsid w:val="00070337"/>
    <w:rsid w:val="00093F49"/>
    <w:rsid w:val="000C3252"/>
    <w:rsid w:val="000E4863"/>
    <w:rsid w:val="00177350"/>
    <w:rsid w:val="00193747"/>
    <w:rsid w:val="001C00CD"/>
    <w:rsid w:val="001C635F"/>
    <w:rsid w:val="00211E40"/>
    <w:rsid w:val="00287716"/>
    <w:rsid w:val="002C57FE"/>
    <w:rsid w:val="003217FC"/>
    <w:rsid w:val="003343DE"/>
    <w:rsid w:val="00340608"/>
    <w:rsid w:val="003828A0"/>
    <w:rsid w:val="003847DA"/>
    <w:rsid w:val="003968EB"/>
    <w:rsid w:val="00397708"/>
    <w:rsid w:val="003B3585"/>
    <w:rsid w:val="004016A7"/>
    <w:rsid w:val="004663E7"/>
    <w:rsid w:val="00472EAD"/>
    <w:rsid w:val="00475CDF"/>
    <w:rsid w:val="004E6246"/>
    <w:rsid w:val="00535417"/>
    <w:rsid w:val="00572E4A"/>
    <w:rsid w:val="005B1700"/>
    <w:rsid w:val="005F3203"/>
    <w:rsid w:val="00606130"/>
    <w:rsid w:val="00626351"/>
    <w:rsid w:val="00694829"/>
    <w:rsid w:val="006B0A37"/>
    <w:rsid w:val="006C291D"/>
    <w:rsid w:val="00704BB6"/>
    <w:rsid w:val="00711662"/>
    <w:rsid w:val="007D4A1D"/>
    <w:rsid w:val="007E22B6"/>
    <w:rsid w:val="0080292E"/>
    <w:rsid w:val="008145D7"/>
    <w:rsid w:val="0083132B"/>
    <w:rsid w:val="00834E5C"/>
    <w:rsid w:val="00854688"/>
    <w:rsid w:val="00900198"/>
    <w:rsid w:val="009667D7"/>
    <w:rsid w:val="00983B19"/>
    <w:rsid w:val="00A1717D"/>
    <w:rsid w:val="00A41BF3"/>
    <w:rsid w:val="00A52363"/>
    <w:rsid w:val="00A52B65"/>
    <w:rsid w:val="00A722C5"/>
    <w:rsid w:val="00A8011C"/>
    <w:rsid w:val="00AD0674"/>
    <w:rsid w:val="00B50269"/>
    <w:rsid w:val="00B630A4"/>
    <w:rsid w:val="00BC4639"/>
    <w:rsid w:val="00BD319B"/>
    <w:rsid w:val="00BE3106"/>
    <w:rsid w:val="00C4705A"/>
    <w:rsid w:val="00C65D8D"/>
    <w:rsid w:val="00CB5740"/>
    <w:rsid w:val="00CF6217"/>
    <w:rsid w:val="00D136F0"/>
    <w:rsid w:val="00D67D19"/>
    <w:rsid w:val="00D90B35"/>
    <w:rsid w:val="00E33579"/>
    <w:rsid w:val="00E5370F"/>
    <w:rsid w:val="00E66D59"/>
    <w:rsid w:val="00ED2708"/>
    <w:rsid w:val="00F67D2D"/>
    <w:rsid w:val="00FC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E335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33579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BD319B"/>
    <w:rPr>
      <w:i/>
      <w:iCs/>
    </w:rPr>
  </w:style>
  <w:style w:type="table" w:styleId="aa">
    <w:name w:val="Table Grid"/>
    <w:basedOn w:val="a1"/>
    <w:uiPriority w:val="59"/>
    <w:rsid w:val="007E22B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6C29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E335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33579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BD319B"/>
    <w:rPr>
      <w:i/>
      <w:iCs/>
    </w:rPr>
  </w:style>
  <w:style w:type="table" w:styleId="aa">
    <w:name w:val="Table Grid"/>
    <w:basedOn w:val="a1"/>
    <w:uiPriority w:val="59"/>
    <w:rsid w:val="007E22B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6C2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gunthercox/ChatterBot/tree/master/ex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Data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75"/>
    <w:rsid w:val="00617576"/>
    <w:rsid w:val="009A31E5"/>
    <w:rsid w:val="00D13582"/>
    <w:rsid w:val="00F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1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1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ChatterBot聊天机器人教程01</PostTitle>
  <PostDate>2016-12-06T07:36:15Z</PostDate>
  <PostID>53487615</PostID>
  <Category1/>
  <Category2/>
  <Category3/>
  <Category4/>
  <Category5/>
  <Category6/>
  <Category7/>
  <Category8/>
  <Category9/>
  <Category10/>
  <Account>91c7dd27-9798-4d4e-9362-8805b0c91228</Account>
  <Enclosure/>
  <ProviderInfo>
    <PostURL/>
    <API/>
    <Categories/>
    <Trackbacks/>
    <Enclosures/>
    <BlogName/>
    <ImagePostAddress/>
  </ProviderInfo>
  <DefaultAccountEnsured/>
  <PublishedAccount>91c7dd27-9798-4d4e-9362-8805b0c91228</PublishedAccount>
</BlogPostInfo>
</file>

<file path=customXml/itemProps1.xml><?xml version="1.0" encoding="utf-8"?>
<ds:datastoreItem xmlns:ds="http://schemas.openxmlformats.org/officeDocument/2006/customXml" ds:itemID="{044D3764-C277-4A4D-8D9E-102783B6CC0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92</TotalTime>
  <Pages>3</Pages>
  <Words>454</Words>
  <Characters>2589</Characters>
  <Application>Microsoft Office Word</Application>
  <DocSecurity>0</DocSecurity>
  <Lines>21</Lines>
  <Paragraphs>6</Paragraphs>
  <ScaleCrop>false</ScaleCrop>
  <Company>China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dcterms:created xsi:type="dcterms:W3CDTF">2016-12-06T02:26:00Z</dcterms:created>
  <dcterms:modified xsi:type="dcterms:W3CDTF">2016-12-06T07:39:00Z</dcterms:modified>
</cp:coreProperties>
</file>